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Amet</w:t>
      </w:r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000000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000000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000000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000000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000000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000000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000000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3C3A" w14:textId="77777777" w:rsidR="009503DE" w:rsidRDefault="009503DE" w:rsidP="007A2B9A">
      <w:r>
        <w:separator/>
      </w:r>
    </w:p>
  </w:endnote>
  <w:endnote w:type="continuationSeparator" w:id="0">
    <w:p w14:paraId="4F09D5EF" w14:textId="77777777" w:rsidR="009503DE" w:rsidRDefault="009503DE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2224E" w14:textId="77777777" w:rsidR="009503DE" w:rsidRDefault="009503DE" w:rsidP="007A2B9A">
      <w:r>
        <w:separator/>
      </w:r>
    </w:p>
  </w:footnote>
  <w:footnote w:type="continuationSeparator" w:id="0">
    <w:p w14:paraId="73CAE057" w14:textId="77777777" w:rsidR="009503DE" w:rsidRDefault="009503DE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Amet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38AA" w14:textId="319AFBFC" w:rsidR="002D36B2" w:rsidRPr="007A2B9A" w:rsidRDefault="00C2779B" w:rsidP="002D36B2">
    <w:pPr>
      <w:pStyle w:val="Documentreference"/>
    </w:pPr>
    <w:r>
      <w:t>Data Reporting Guidelines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5CFB545D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</w:t>
    </w:r>
    <w:r w:rsidR="00C2779B">
      <w:t>Data Reporting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49800">
    <w:abstractNumId w:val="10"/>
  </w:num>
  <w:num w:numId="2" w16cid:durableId="2019312399">
    <w:abstractNumId w:val="9"/>
  </w:num>
  <w:num w:numId="3" w16cid:durableId="734858180">
    <w:abstractNumId w:val="7"/>
  </w:num>
  <w:num w:numId="4" w16cid:durableId="766465147">
    <w:abstractNumId w:val="6"/>
  </w:num>
  <w:num w:numId="5" w16cid:durableId="314188575">
    <w:abstractNumId w:val="5"/>
  </w:num>
  <w:num w:numId="6" w16cid:durableId="683479813">
    <w:abstractNumId w:val="4"/>
  </w:num>
  <w:num w:numId="7" w16cid:durableId="2144226902">
    <w:abstractNumId w:val="8"/>
  </w:num>
  <w:num w:numId="8" w16cid:durableId="487094686">
    <w:abstractNumId w:val="3"/>
  </w:num>
  <w:num w:numId="9" w16cid:durableId="1047490799">
    <w:abstractNumId w:val="2"/>
  </w:num>
  <w:num w:numId="10" w16cid:durableId="1908300201">
    <w:abstractNumId w:val="1"/>
  </w:num>
  <w:num w:numId="11" w16cid:durableId="1243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70349"/>
    <w:rsid w:val="00181BA0"/>
    <w:rsid w:val="001A1B68"/>
    <w:rsid w:val="001D3586"/>
    <w:rsid w:val="001D59E6"/>
    <w:rsid w:val="00212706"/>
    <w:rsid w:val="0024231B"/>
    <w:rsid w:val="00246A9D"/>
    <w:rsid w:val="00254B1F"/>
    <w:rsid w:val="00294CDC"/>
    <w:rsid w:val="002D36B2"/>
    <w:rsid w:val="00321DAE"/>
    <w:rsid w:val="0036581B"/>
    <w:rsid w:val="00397B06"/>
    <w:rsid w:val="003D4847"/>
    <w:rsid w:val="00400C07"/>
    <w:rsid w:val="00416A6A"/>
    <w:rsid w:val="00427522"/>
    <w:rsid w:val="00475F98"/>
    <w:rsid w:val="00486497"/>
    <w:rsid w:val="004C5C19"/>
    <w:rsid w:val="004D4C69"/>
    <w:rsid w:val="004F5B01"/>
    <w:rsid w:val="00551B7D"/>
    <w:rsid w:val="005A5644"/>
    <w:rsid w:val="005B0E37"/>
    <w:rsid w:val="005C3FB4"/>
    <w:rsid w:val="005E2F4D"/>
    <w:rsid w:val="0062628B"/>
    <w:rsid w:val="00663A63"/>
    <w:rsid w:val="0070507D"/>
    <w:rsid w:val="00740B6F"/>
    <w:rsid w:val="00753C57"/>
    <w:rsid w:val="00770597"/>
    <w:rsid w:val="00783A0A"/>
    <w:rsid w:val="0078416A"/>
    <w:rsid w:val="007929CA"/>
    <w:rsid w:val="007A2B9A"/>
    <w:rsid w:val="007E217F"/>
    <w:rsid w:val="00806D49"/>
    <w:rsid w:val="00905817"/>
    <w:rsid w:val="0091094A"/>
    <w:rsid w:val="009503DE"/>
    <w:rsid w:val="00961C5B"/>
    <w:rsid w:val="00973C74"/>
    <w:rsid w:val="009B6A38"/>
    <w:rsid w:val="009D4A19"/>
    <w:rsid w:val="00A11D02"/>
    <w:rsid w:val="00A17061"/>
    <w:rsid w:val="00A3458C"/>
    <w:rsid w:val="00A360D5"/>
    <w:rsid w:val="00A775C1"/>
    <w:rsid w:val="00A93B00"/>
    <w:rsid w:val="00AB3CC8"/>
    <w:rsid w:val="00AC5DA3"/>
    <w:rsid w:val="00AE4AA7"/>
    <w:rsid w:val="00BA582F"/>
    <w:rsid w:val="00BC4FD8"/>
    <w:rsid w:val="00C2779B"/>
    <w:rsid w:val="00C368E0"/>
    <w:rsid w:val="00C432B2"/>
    <w:rsid w:val="00C62D80"/>
    <w:rsid w:val="00C662B6"/>
    <w:rsid w:val="00C873B4"/>
    <w:rsid w:val="00CC202F"/>
    <w:rsid w:val="00CF0775"/>
    <w:rsid w:val="00CF5B18"/>
    <w:rsid w:val="00D232B6"/>
    <w:rsid w:val="00DF1CE3"/>
    <w:rsid w:val="00DF645A"/>
    <w:rsid w:val="00E74973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28</cp:revision>
  <dcterms:created xsi:type="dcterms:W3CDTF">2021-02-19T05:13:00Z</dcterms:created>
  <dcterms:modified xsi:type="dcterms:W3CDTF">2024-02-05T06:49:00Z</dcterms:modified>
</cp:coreProperties>
</file>